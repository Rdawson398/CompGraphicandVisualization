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130FD" w14:textId="77777777" w:rsidR="002C79E6" w:rsidRPr="00AA098C" w:rsidRDefault="002C79E6" w:rsidP="002C79E6">
      <w:pPr>
        <w:rPr>
          <w:rFonts w:ascii="Times New Roman" w:hAnsi="Times New Roman" w:cs="Times New Roman"/>
          <w:sz w:val="24"/>
        </w:rPr>
      </w:pPr>
    </w:p>
    <w:p w14:paraId="21A14044" w14:textId="77777777" w:rsidR="002C79E6" w:rsidRPr="00AA098C" w:rsidRDefault="002C79E6" w:rsidP="002C79E6">
      <w:pPr>
        <w:rPr>
          <w:rFonts w:ascii="Times New Roman" w:hAnsi="Times New Roman" w:cs="Times New Roman"/>
          <w:sz w:val="24"/>
        </w:rPr>
      </w:pPr>
    </w:p>
    <w:p w14:paraId="422B28F9" w14:textId="77777777" w:rsidR="002C79E6" w:rsidRPr="00AA098C" w:rsidRDefault="002C79E6" w:rsidP="002C79E6">
      <w:pPr>
        <w:rPr>
          <w:rFonts w:ascii="Times New Roman" w:hAnsi="Times New Roman" w:cs="Times New Roman"/>
          <w:sz w:val="24"/>
        </w:rPr>
      </w:pPr>
    </w:p>
    <w:p w14:paraId="0CCFC21C" w14:textId="77777777" w:rsidR="002C79E6" w:rsidRPr="00AA098C" w:rsidRDefault="002C79E6" w:rsidP="002C79E6">
      <w:pPr>
        <w:rPr>
          <w:rFonts w:ascii="Times New Roman" w:hAnsi="Times New Roman" w:cs="Times New Roman"/>
          <w:sz w:val="24"/>
        </w:rPr>
      </w:pPr>
    </w:p>
    <w:p w14:paraId="195663FF" w14:textId="77777777" w:rsidR="002C79E6" w:rsidRPr="00AA098C" w:rsidRDefault="002C79E6" w:rsidP="002C79E6">
      <w:pPr>
        <w:rPr>
          <w:rFonts w:ascii="Times New Roman" w:hAnsi="Times New Roman" w:cs="Times New Roman"/>
          <w:sz w:val="24"/>
        </w:rPr>
      </w:pPr>
    </w:p>
    <w:p w14:paraId="2246ED7A" w14:textId="7BEFEA1F" w:rsidR="6A36C4BF" w:rsidRPr="00AA098C" w:rsidRDefault="00433892" w:rsidP="00B863FB">
      <w:pPr>
        <w:pStyle w:val="Title"/>
        <w:rPr>
          <w:rFonts w:ascii="Times New Roman" w:hAnsi="Times New Roman" w:cs="Times New Roman"/>
          <w:sz w:val="24"/>
        </w:rPr>
      </w:pPr>
      <w:r w:rsidRPr="00AA098C">
        <w:rPr>
          <w:rFonts w:ascii="Times New Roman" w:hAnsi="Times New Roman" w:cs="Times New Roman"/>
          <w:sz w:val="24"/>
        </w:rPr>
        <w:t>7-1 Final Project</w:t>
      </w:r>
    </w:p>
    <w:p w14:paraId="161131DF" w14:textId="462BA71A" w:rsidR="201D26C8" w:rsidRPr="00AA098C" w:rsidRDefault="201D26C8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2CB2F59B" w14:textId="24553DB3" w:rsidR="00A417C1" w:rsidRPr="00AA098C" w:rsidRDefault="00433892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AA098C">
        <w:rPr>
          <w:rFonts w:ascii="Times New Roman" w:hAnsi="Times New Roman" w:cs="Times New Roman"/>
          <w:sz w:val="24"/>
          <w:szCs w:val="24"/>
        </w:rPr>
        <w:t>Ryan E Dawson</w:t>
      </w:r>
    </w:p>
    <w:p w14:paraId="6884FA9F" w14:textId="4A5927B0" w:rsidR="002C79E6" w:rsidRPr="00AA098C" w:rsidRDefault="006A72D1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AA098C">
        <w:rPr>
          <w:rFonts w:ascii="Times New Roman" w:hAnsi="Times New Roman" w:cs="Times New Roman"/>
          <w:sz w:val="24"/>
          <w:szCs w:val="24"/>
        </w:rPr>
        <w:t>De</w:t>
      </w:r>
      <w:r w:rsidR="002A2F92" w:rsidRPr="00AA098C">
        <w:rPr>
          <w:rFonts w:ascii="Times New Roman" w:hAnsi="Times New Roman" w:cs="Times New Roman"/>
          <w:sz w:val="24"/>
          <w:szCs w:val="24"/>
        </w:rPr>
        <w:t>partment of Computer Science, Southern New Hampshire University</w:t>
      </w:r>
    </w:p>
    <w:p w14:paraId="508F9242" w14:textId="25047FBB" w:rsidR="002C79E6" w:rsidRPr="00AA098C" w:rsidRDefault="00A2398C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AA098C">
        <w:rPr>
          <w:rFonts w:ascii="Times New Roman" w:hAnsi="Times New Roman" w:cs="Times New Roman"/>
          <w:sz w:val="24"/>
          <w:szCs w:val="24"/>
        </w:rPr>
        <w:t>CS330: Comp Graphic and Visualization</w:t>
      </w:r>
    </w:p>
    <w:p w14:paraId="2EEAC86B" w14:textId="0C6EFDF9" w:rsidR="002C79E6" w:rsidRPr="00AA098C" w:rsidRDefault="00A2398C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AA098C">
        <w:rPr>
          <w:rFonts w:ascii="Times New Roman" w:hAnsi="Times New Roman" w:cs="Times New Roman"/>
          <w:sz w:val="24"/>
          <w:szCs w:val="24"/>
        </w:rPr>
        <w:t xml:space="preserve">Prof. </w:t>
      </w:r>
      <w:r w:rsidR="002411F6" w:rsidRPr="00AA098C">
        <w:rPr>
          <w:rFonts w:ascii="Times New Roman" w:hAnsi="Times New Roman" w:cs="Times New Roman"/>
          <w:sz w:val="24"/>
          <w:szCs w:val="24"/>
        </w:rPr>
        <w:t>John Graham</w:t>
      </w:r>
    </w:p>
    <w:p w14:paraId="00176D91" w14:textId="5AC08DE4" w:rsidR="201D26C8" w:rsidRPr="00AA098C" w:rsidRDefault="00C40391" w:rsidP="002C79E6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AA098C">
        <w:rPr>
          <w:rFonts w:ascii="Times New Roman" w:hAnsi="Times New Roman" w:cs="Times New Roman"/>
          <w:sz w:val="24"/>
          <w:szCs w:val="24"/>
        </w:rPr>
        <w:t xml:space="preserve">April </w:t>
      </w:r>
      <w:r w:rsidR="00652008" w:rsidRPr="00AA098C">
        <w:rPr>
          <w:rFonts w:ascii="Times New Roman" w:hAnsi="Times New Roman" w:cs="Times New Roman"/>
          <w:sz w:val="24"/>
          <w:szCs w:val="24"/>
        </w:rPr>
        <w:t>20, 2025</w:t>
      </w:r>
    </w:p>
    <w:p w14:paraId="1DD30C19" w14:textId="77777777" w:rsidR="201D26C8" w:rsidRPr="00AA098C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4483EC4E" w14:textId="77777777" w:rsidR="201D26C8" w:rsidRPr="00AA098C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140D4FEB" w14:textId="77777777" w:rsidR="201D26C8" w:rsidRPr="00AA098C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5DBFAD35" w14:textId="77777777" w:rsidR="201D26C8" w:rsidRPr="00AA098C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1D64A4FF" w14:textId="77777777" w:rsidR="201D26C8" w:rsidRPr="00AA098C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391A7CD7" w14:textId="77777777" w:rsidR="201D26C8" w:rsidRPr="00AA098C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48341268" w14:textId="77777777" w:rsidR="201D26C8" w:rsidRPr="00AA098C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10B2F281" w14:textId="77777777" w:rsidR="000D4642" w:rsidRPr="00AA098C" w:rsidRDefault="000D4642">
      <w:pPr>
        <w:rPr>
          <w:rFonts w:ascii="Times New Roman" w:eastAsia="Calibri" w:hAnsi="Times New Roman" w:cs="Times New Roman"/>
          <w:sz w:val="24"/>
        </w:rPr>
      </w:pPr>
      <w:r w:rsidRPr="00AA098C">
        <w:rPr>
          <w:rFonts w:ascii="Times New Roman" w:eastAsia="Calibri" w:hAnsi="Times New Roman" w:cs="Times New Roman"/>
          <w:sz w:val="24"/>
        </w:rPr>
        <w:br w:type="page"/>
      </w:r>
    </w:p>
    <w:p w14:paraId="3C0E06B8" w14:textId="589BDFF6" w:rsidR="00A417C1" w:rsidRPr="009C219B" w:rsidRDefault="00652008" w:rsidP="00B863FB">
      <w:pPr>
        <w:pStyle w:val="SectionTitle"/>
        <w:rPr>
          <w:rFonts w:ascii="Times New Roman" w:hAnsi="Times New Roman" w:cs="Times New Roman"/>
          <w:sz w:val="24"/>
        </w:rPr>
      </w:pPr>
      <w:r w:rsidRPr="009C219B">
        <w:rPr>
          <w:rFonts w:ascii="Times New Roman" w:hAnsi="Times New Roman" w:cs="Times New Roman"/>
          <w:sz w:val="24"/>
        </w:rPr>
        <w:lastRenderedPageBreak/>
        <w:t>7-1 Final Project</w:t>
      </w:r>
    </w:p>
    <w:p w14:paraId="71FF84C8" w14:textId="61FB44A3" w:rsidR="00331C10" w:rsidRPr="00362F09" w:rsidRDefault="00A92A94" w:rsidP="00003E6B">
      <w:pPr>
        <w:pStyle w:val="TableFigure"/>
        <w:spacing w:after="160"/>
        <w:ind w:firstLine="72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>For my 3D scene, I decided to recreate an image from the video game, Pacman.</w:t>
      </w:r>
      <w:r w:rsidR="00901916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In the original scene I used for in</w:t>
      </w:r>
      <w:r w:rsidR="00331C10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spiration, Pacman is sitting in </w:t>
      </w:r>
      <w:r w:rsidR="00320ECB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front of </w:t>
      </w:r>
      <w:r w:rsidR="00C57CFA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>5 “pellets” and 4 ghosts</w:t>
      </w:r>
      <w:r w:rsidR="00D82217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of varying color (pink,</w:t>
      </w:r>
      <w:r w:rsidR="00C57CFA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blue, orange, and red</w:t>
      </w:r>
      <w:r w:rsidR="00062CA8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). The entire scene </w:t>
      </w:r>
      <w:r w:rsidR="00FC0930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>is set against an all black backdrop and reflected across the bottom of the page.</w:t>
      </w:r>
      <w:r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</w:t>
      </w:r>
      <w:r w:rsidR="008C529D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In my recreation, Pacman is </w:t>
      </w:r>
      <w:r w:rsidR="00AA1FEB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>s</w:t>
      </w:r>
      <w:r w:rsidR="008C529D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>itt</w:t>
      </w:r>
      <w:r w:rsidR="00AA1FEB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ing before three “pellets” and </w:t>
      </w:r>
      <w:r w:rsidR="00003E6B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a </w:t>
      </w:r>
      <w:r w:rsidR="009B371A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singular </w:t>
      </w:r>
      <w:r w:rsidR="00003E6B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red ghost. </w:t>
      </w:r>
    </w:p>
    <w:p w14:paraId="2E4419FD" w14:textId="77777777" w:rsidR="005C2820" w:rsidRPr="00362F09" w:rsidRDefault="00FE7417" w:rsidP="00003E6B">
      <w:pPr>
        <w:pStyle w:val="TableFigure"/>
        <w:spacing w:after="160"/>
        <w:ind w:firstLine="72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For the sake of time and space, I did </w:t>
      </w:r>
      <w:r w:rsidR="00F60F7A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simplify the scene from the original for my own. I wanted to keep </w:t>
      </w:r>
      <w:r w:rsidR="005F3CE3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at least one of each unique object to </w:t>
      </w:r>
      <w:r w:rsidR="00AC0D06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keep things mostly the same. </w:t>
      </w:r>
      <w:r w:rsidR="00E006A7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Reducing the number of pellets from 5 to 3 was simply for space, as the scene I was working with was less wide than the original. </w:t>
      </w:r>
      <w:r w:rsidR="00822F03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>I decided that for the one ghost it had to be red, because he’s the first ghost to start chasing you in the game</w:t>
      </w:r>
      <w:r w:rsidR="005C2820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so it’ll always be the primary one for me. </w:t>
      </w:r>
    </w:p>
    <w:p w14:paraId="57845C23" w14:textId="488A204C" w:rsidR="67AE9998" w:rsidRPr="00362F09" w:rsidRDefault="00AB58CE" w:rsidP="00003E6B">
      <w:pPr>
        <w:pStyle w:val="TableFigure"/>
        <w:spacing w:after="160"/>
        <w:ind w:firstLine="72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To frame the scene, I used </w:t>
      </w:r>
      <w:r w:rsidR="00E806A5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>two dark blue planes</w:t>
      </w:r>
      <w:r w:rsidR="005518A1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. </w:t>
      </w:r>
      <w:r w:rsidR="00E00748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This was meant to give the scene a similar appearance to the </w:t>
      </w:r>
      <w:r w:rsidR="00150195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actual video game, where Pacman moves through a </w:t>
      </w:r>
      <w:r w:rsidR="005C2820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>maz</w:t>
      </w:r>
      <w:r w:rsidR="00FD2DB3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>e</w:t>
      </w:r>
      <w:r w:rsidR="005C2820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 of the same color. </w:t>
      </w:r>
      <w:r w:rsidR="00FD2DB3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I felt that it would add another piece of the game into the scene. To add on to that effect, I </w:t>
      </w:r>
      <w:r w:rsidR="00976E52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>added a blue lighting source to the entire scene t</w:t>
      </w:r>
      <w:r w:rsidR="00C2475D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o make it seem like the background was </w:t>
      </w:r>
      <w:r w:rsidR="0045305C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leaving a glow on the whole thing. </w:t>
      </w:r>
    </w:p>
    <w:p w14:paraId="40FDC138" w14:textId="76A479A7" w:rsidR="009C219B" w:rsidRPr="00362F09" w:rsidRDefault="00A8343F" w:rsidP="00003E6B">
      <w:pPr>
        <w:pStyle w:val="TableFigure"/>
        <w:spacing w:after="160"/>
        <w:ind w:firstLine="72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>To create Pacman’s body, I used three shapes</w:t>
      </w:r>
      <w:r w:rsidR="0073341B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: </w:t>
      </w:r>
      <w:r w:rsidR="00BB6090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two spheres and a prism. The majority of the body </w:t>
      </w:r>
      <w:r w:rsidR="00054919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is a yellow sphere, where I added a paint like texture to give it a real feel without being too shiny or rugged. </w:t>
      </w:r>
      <w:r w:rsidR="00646B8B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I then added a prism rotated at a 90 degree angle counterclockwise to </w:t>
      </w:r>
      <w:r w:rsidR="00D25335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represent his “pizza slice”-like mouth. I made the prism the same color as the plane behind it </w:t>
      </w:r>
      <w:r w:rsidR="00AB4C34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to make it look like a chunk taken out of the Pacman body sphere. </w:t>
      </w:r>
      <w:r w:rsidR="00FD03A4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No texture was applied to the prism. Finally, I used another smaller sphere, placed against the original to represent </w:t>
      </w:r>
      <w:r w:rsidR="00B42D37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Pacman’s </w:t>
      </w:r>
      <w:r w:rsidR="00B42D37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lastRenderedPageBreak/>
        <w:t xml:space="preserve">eye. I used a black metallic texture on this eye to give it the shine </w:t>
      </w:r>
      <w:r w:rsidR="00B025C8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that I would expect from an eye. </w:t>
      </w:r>
    </w:p>
    <w:p w14:paraId="76D37D58" w14:textId="6A341AF5" w:rsidR="00B025C8" w:rsidRDefault="00012F9C" w:rsidP="00003E6B">
      <w:pPr>
        <w:pStyle w:val="TableFigure"/>
        <w:spacing w:after="160"/>
        <w:ind w:firstLine="72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The next object for me to consider were the pellets. </w:t>
      </w:r>
      <w:r w:rsidR="00D7778B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They were all very simple to add, since they were just spheres floating in front of Pacman. </w:t>
      </w:r>
      <w:r w:rsidR="000E112F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The pellets needed to be well spaced and small enough not to </w:t>
      </w:r>
      <w:r w:rsidR="00362F09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seem like a stretch for Pacman to eat them. </w:t>
      </w:r>
      <w:r w:rsidR="00D7778B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I did want them to have a </w:t>
      </w:r>
      <w:r w:rsidR="00615397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special, shiny feel to them. To accomplish this, I found a </w:t>
      </w:r>
      <w:r w:rsidR="00573F97" w:rsidRPr="00362F09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pearl texture that I think complemented them very well. I applied it to all three pellets. </w:t>
      </w:r>
    </w:p>
    <w:p w14:paraId="5DDFB0A4" w14:textId="180C1E0C" w:rsidR="006520E9" w:rsidRPr="00362F09" w:rsidRDefault="009C055B" w:rsidP="00003E6B">
      <w:pPr>
        <w:pStyle w:val="TableFigure"/>
        <w:spacing w:after="160"/>
        <w:ind w:firstLine="720"/>
        <w:rPr>
          <w:rFonts w:ascii="Times New Roman" w:eastAsia="Calibri" w:hAnsi="Times New Roman" w:cs="Times New Roman"/>
          <w:noProof/>
          <w:color w:val="000000" w:themeColor="text2"/>
          <w:sz w:val="24"/>
        </w:rPr>
      </w:pPr>
      <w:r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Finally, the last object for me to work on was the ghost. This also turned out to be the </w:t>
      </w:r>
      <w:r w:rsidR="00B14A74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most complex object in the scene. </w:t>
      </w:r>
      <w:r w:rsidR="00D41B21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I </w:t>
      </w:r>
      <w:r w:rsidR="00A61145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started with the part I knew, which was the cylinder. </w:t>
      </w:r>
      <w:r w:rsidR="00046FFA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The </w:t>
      </w:r>
      <w:r w:rsidR="008B0ED4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ghosts body was mostly cylindrical, but it’s head was still round. To accomplish that, I put a sphere at the top of the cylinder. </w:t>
      </w:r>
      <w:r w:rsidR="00E73766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Two sets of spheres to </w:t>
      </w:r>
      <w:r w:rsidR="00A20723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represent the </w:t>
      </w:r>
      <w:r w:rsidR="00914DD6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eyes and the pupils and it was nearly finished. </w:t>
      </w:r>
      <w:r w:rsidR="00217F42">
        <w:rPr>
          <w:rFonts w:ascii="Times New Roman" w:eastAsia="Calibri" w:hAnsi="Times New Roman" w:cs="Times New Roman"/>
          <w:noProof/>
          <w:color w:val="000000" w:themeColor="text2"/>
          <w:sz w:val="24"/>
        </w:rPr>
        <w:t>For the spikes at the bottom of the ghost</w:t>
      </w:r>
      <w:r w:rsidR="005D6821">
        <w:rPr>
          <w:rFonts w:ascii="Times New Roman" w:eastAsia="Calibri" w:hAnsi="Times New Roman" w:cs="Times New Roman"/>
          <w:noProof/>
          <w:color w:val="000000" w:themeColor="text2"/>
          <w:sz w:val="24"/>
        </w:rPr>
        <w:t xml:space="preserve">’s body, I originally wanted to use </w:t>
      </w:r>
      <w:r w:rsidR="00BA3E90">
        <w:rPr>
          <w:rFonts w:ascii="Times New Roman" w:eastAsia="Calibri" w:hAnsi="Times New Roman" w:cs="Times New Roman"/>
          <w:noProof/>
          <w:color w:val="000000" w:themeColor="text2"/>
          <w:sz w:val="24"/>
        </w:rPr>
        <w:t>cones facing downward, but decided it was better to face them upward and make them the same color as the background like I did with Pacman’s mouth. I added another paint-like texture to the ghost body and I was done!</w:t>
      </w:r>
    </w:p>
    <w:sectPr w:rsidR="006520E9" w:rsidRPr="00362F09" w:rsidSect="00683B7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A5F2F6" w14:textId="77777777" w:rsidR="00B53418" w:rsidRDefault="00B53418">
      <w:pPr>
        <w:spacing w:line="240" w:lineRule="auto"/>
      </w:pPr>
      <w:r>
        <w:separator/>
      </w:r>
    </w:p>
    <w:p w14:paraId="4366AB66" w14:textId="77777777" w:rsidR="00B53418" w:rsidRDefault="00B53418"/>
  </w:endnote>
  <w:endnote w:type="continuationSeparator" w:id="0">
    <w:p w14:paraId="6B60819D" w14:textId="77777777" w:rsidR="00B53418" w:rsidRDefault="00B53418">
      <w:pPr>
        <w:spacing w:line="240" w:lineRule="auto"/>
      </w:pPr>
      <w:r>
        <w:continuationSeparator/>
      </w:r>
    </w:p>
    <w:p w14:paraId="70596535" w14:textId="77777777" w:rsidR="00B53418" w:rsidRDefault="00B534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647B5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ECBDC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35910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70D1FA" w14:textId="77777777" w:rsidR="00B53418" w:rsidRDefault="00B53418">
      <w:pPr>
        <w:spacing w:line="240" w:lineRule="auto"/>
      </w:pPr>
      <w:r>
        <w:separator/>
      </w:r>
    </w:p>
    <w:p w14:paraId="6834253B" w14:textId="77777777" w:rsidR="00B53418" w:rsidRDefault="00B53418"/>
  </w:footnote>
  <w:footnote w:type="continuationSeparator" w:id="0">
    <w:p w14:paraId="18CAE336" w14:textId="77777777" w:rsidR="00B53418" w:rsidRDefault="00B53418">
      <w:pPr>
        <w:spacing w:line="240" w:lineRule="auto"/>
      </w:pPr>
      <w:r>
        <w:continuationSeparator/>
      </w:r>
    </w:p>
    <w:p w14:paraId="3A7B55CD" w14:textId="77777777" w:rsidR="00B53418" w:rsidRDefault="00B534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189D4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F2F80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F5432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52"/>
    <w:rsid w:val="00003E6B"/>
    <w:rsid w:val="00012F9C"/>
    <w:rsid w:val="00023AFE"/>
    <w:rsid w:val="00046FFA"/>
    <w:rsid w:val="00054919"/>
    <w:rsid w:val="00062CA8"/>
    <w:rsid w:val="000A3D9B"/>
    <w:rsid w:val="000B5543"/>
    <w:rsid w:val="000D4642"/>
    <w:rsid w:val="000D539D"/>
    <w:rsid w:val="000E112F"/>
    <w:rsid w:val="00116273"/>
    <w:rsid w:val="00150195"/>
    <w:rsid w:val="00217F42"/>
    <w:rsid w:val="002411F6"/>
    <w:rsid w:val="002A2F92"/>
    <w:rsid w:val="002C79E6"/>
    <w:rsid w:val="002F3AE9"/>
    <w:rsid w:val="00320ECB"/>
    <w:rsid w:val="00331C10"/>
    <w:rsid w:val="00362F09"/>
    <w:rsid w:val="003804CC"/>
    <w:rsid w:val="00402222"/>
    <w:rsid w:val="00433892"/>
    <w:rsid w:val="0045305C"/>
    <w:rsid w:val="005518A1"/>
    <w:rsid w:val="00573F97"/>
    <w:rsid w:val="005C199E"/>
    <w:rsid w:val="005C2820"/>
    <w:rsid w:val="005D6300"/>
    <w:rsid w:val="005D6821"/>
    <w:rsid w:val="005F3CE3"/>
    <w:rsid w:val="00615397"/>
    <w:rsid w:val="00646B8B"/>
    <w:rsid w:val="00652008"/>
    <w:rsid w:val="006520E9"/>
    <w:rsid w:val="00664C1A"/>
    <w:rsid w:val="00683B73"/>
    <w:rsid w:val="006A72D1"/>
    <w:rsid w:val="0073341B"/>
    <w:rsid w:val="00822F03"/>
    <w:rsid w:val="0087407D"/>
    <w:rsid w:val="008B0ED4"/>
    <w:rsid w:val="008C529D"/>
    <w:rsid w:val="00901916"/>
    <w:rsid w:val="00914DD6"/>
    <w:rsid w:val="00976E52"/>
    <w:rsid w:val="009B371A"/>
    <w:rsid w:val="009C055B"/>
    <w:rsid w:val="009C219B"/>
    <w:rsid w:val="00A20723"/>
    <w:rsid w:val="00A2398C"/>
    <w:rsid w:val="00A417C1"/>
    <w:rsid w:val="00A4207C"/>
    <w:rsid w:val="00A61145"/>
    <w:rsid w:val="00A8343F"/>
    <w:rsid w:val="00A92A94"/>
    <w:rsid w:val="00AA098C"/>
    <w:rsid w:val="00AA1FEB"/>
    <w:rsid w:val="00AB4C34"/>
    <w:rsid w:val="00AB58CE"/>
    <w:rsid w:val="00AC0D06"/>
    <w:rsid w:val="00B025C8"/>
    <w:rsid w:val="00B14A74"/>
    <w:rsid w:val="00B42D37"/>
    <w:rsid w:val="00B53418"/>
    <w:rsid w:val="00B863FB"/>
    <w:rsid w:val="00B86440"/>
    <w:rsid w:val="00BA3E90"/>
    <w:rsid w:val="00BB2D6F"/>
    <w:rsid w:val="00BB6090"/>
    <w:rsid w:val="00C00F8F"/>
    <w:rsid w:val="00C03068"/>
    <w:rsid w:val="00C2475D"/>
    <w:rsid w:val="00C40391"/>
    <w:rsid w:val="00C4756A"/>
    <w:rsid w:val="00C57CFA"/>
    <w:rsid w:val="00C84152"/>
    <w:rsid w:val="00D25335"/>
    <w:rsid w:val="00D41B21"/>
    <w:rsid w:val="00D620FD"/>
    <w:rsid w:val="00D7778B"/>
    <w:rsid w:val="00D82217"/>
    <w:rsid w:val="00D91044"/>
    <w:rsid w:val="00E006A7"/>
    <w:rsid w:val="00E00748"/>
    <w:rsid w:val="00E67454"/>
    <w:rsid w:val="00E73766"/>
    <w:rsid w:val="00E806A5"/>
    <w:rsid w:val="00EF55C5"/>
    <w:rsid w:val="00F60F7A"/>
    <w:rsid w:val="00F6242A"/>
    <w:rsid w:val="00FC0930"/>
    <w:rsid w:val="00FD03A4"/>
    <w:rsid w:val="00FD0666"/>
    <w:rsid w:val="00FD2DB3"/>
    <w:rsid w:val="00FE623A"/>
    <w:rsid w:val="00FE7417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8364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y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9cde60-e00b-430d-9405-9b2e8618f3f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5873292F57D4ABE4E283CDCCE1B8E" ma:contentTypeVersion="9" ma:contentTypeDescription="Create a new document." ma:contentTypeScope="" ma:versionID="e5523ab72defa4a72e7e153c17264f85">
  <xsd:schema xmlns:xsd="http://www.w3.org/2001/XMLSchema" xmlns:xs="http://www.w3.org/2001/XMLSchema" xmlns:p="http://schemas.microsoft.com/office/2006/metadata/properties" xmlns:ns3="179cde60-e00b-430d-9405-9b2e8618f3f9" xmlns:ns4="fc05fb76-99c4-4eb2-9501-519bec03f537" targetNamespace="http://schemas.microsoft.com/office/2006/metadata/properties" ma:root="true" ma:fieldsID="de5ef272f7b58d40a78e67e38c99a923" ns3:_="" ns4:_="">
    <xsd:import namespace="179cde60-e00b-430d-9405-9b2e8618f3f9"/>
    <xsd:import namespace="fc05fb76-99c4-4eb2-9501-519bec03f5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cde60-e00b-430d-9405-9b2e8618f3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5fb76-99c4-4eb2-9501-519bec03f5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DCF06E-81A5-4D29-A946-976E3F20FF44}">
  <ds:schemaRefs>
    <ds:schemaRef ds:uri="179cde60-e00b-430d-9405-9b2e8618f3f9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purl.org/dc/elements/1.1/"/>
    <ds:schemaRef ds:uri="fc05fb76-99c4-4eb2-9501-519bec03f537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852D81-0A81-45CE-A1DC-449ACFB94D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9cde60-e00b-430d-9405-9b2e8618f3f9"/>
    <ds:schemaRef ds:uri="fc05fb76-99c4-4eb2-9501-519bec03f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2025-04-27T06:54:00Z</dcterms:created>
  <dcterms:modified xsi:type="dcterms:W3CDTF">2025-04-27T06:54:00Z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0x01010085B5873292F57D4ABE4E283CDCCE1B8E</vt:lpwstr>
  </property>
</Properties>
</file>